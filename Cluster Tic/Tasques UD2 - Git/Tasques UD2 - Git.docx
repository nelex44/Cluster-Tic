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AB02A7" w:rsidP="00D70D02">
      <w:pPr>
        <w:rPr>
          <w:noProof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201C4C2" wp14:editId="68E61034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2D60C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5D0890E7" wp14:editId="2CABCAFB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F86651" w:rsidP="00D077E9">
                                  <w:pPr>
                                    <w:pStyle w:val="Ttulo"/>
                                    <w:spacing w:after="0"/>
                                  </w:pPr>
                                  <w:r w:rsidRPr="00F86651">
                                    <w:rPr>
                                      <w:lang w:bidi="es-ES"/>
                                    </w:rPr>
                                    <w:t>Tasques UD2 - 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D0890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" filled="f" stroked="f" strokeweight=".5pt">
                      <v:textbox>
                        <w:txbxContent>
                          <w:p w:rsidR="00D077E9" w:rsidRPr="00D86945" w:rsidRDefault="00F86651" w:rsidP="00D077E9">
                            <w:pPr>
                              <w:pStyle w:val="Ttulo"/>
                              <w:spacing w:after="0"/>
                            </w:pPr>
                            <w:r w:rsidRPr="00F86651">
                              <w:rPr>
                                <w:lang w:bidi="es-ES"/>
                              </w:rPr>
                              <w:t>Tasques UD2 - GIT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5596C996" wp14:editId="14C0677F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7D5AAAC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ECA0ED02E121455F8F4B08B13182FBB9"/>
              </w:placeholder>
              <w15:appearance w15:val="hidden"/>
            </w:sdtPr>
            <w:sdtEndPr/>
            <w:sdtContent>
              <w:p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F86651">
                  <w:rPr>
                    <w:rStyle w:val="SubttuloCar"/>
                    <w:b w:val="0"/>
                    <w:noProof/>
                    <w:lang w:bidi="es-ES"/>
                  </w:rPr>
                  <w:t>18 mayo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es-ES"/>
              </w:rPr>
              <mc:AlternateContent>
                <mc:Choice Requires="wps">
                  <w:drawing>
                    <wp:inline distT="0" distB="0" distL="0" distR="0" wp14:anchorId="344F2B1C" wp14:editId="5C359EF2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D56521A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</w:rPr>
            </w:pPr>
          </w:p>
          <w:p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7724E9EFED974ABAA8A000A56F8CBFA0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F86651">
                  <w:rPr>
                    <w:noProof/>
                  </w:rPr>
                  <w:t>Daniel Valiente</w:t>
                </w:r>
              </w:sdtContent>
            </w:sdt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F86651">
      <w:pPr>
        <w:spacing w:after="200"/>
        <w:rPr>
          <w:noProof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154E7A04" wp14:editId="7EABAEBC">
            <wp:simplePos x="0" y="0"/>
            <wp:positionH relativeFrom="column">
              <wp:posOffset>395368</wp:posOffset>
            </wp:positionH>
            <wp:positionV relativeFrom="page">
              <wp:posOffset>2301704</wp:posOffset>
            </wp:positionV>
            <wp:extent cx="7760970" cy="43649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448C0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:rsidR="0087605E" w:rsidRDefault="00D077E9" w:rsidP="00F86651">
      <w:pPr>
        <w:pStyle w:val="Ttulo1"/>
        <w:rPr>
          <w:noProof/>
          <w:lang w:bidi="es-ES"/>
        </w:rPr>
      </w:pPr>
      <w:r w:rsidRPr="00D077E9">
        <w:rPr>
          <w:noProof/>
          <w:lang w:bidi="es-ES"/>
        </w:rPr>
        <w:lastRenderedPageBreak/>
        <w:t>Título de encabezado</w:t>
      </w:r>
    </w:p>
    <w:p w:rsidR="00F86651" w:rsidRPr="00F86651" w:rsidRDefault="00F86651" w:rsidP="00F86651">
      <w:pPr>
        <w:shd w:val="clear" w:color="auto" w:fill="FFFFFF"/>
        <w:spacing w:after="150" w:line="240" w:lineRule="auto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 w:rsidRPr="00F86651"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t>Realiza las actividades adjuntas referentes a la UD2- Repositorios GIT</w:t>
      </w:r>
    </w:p>
    <w:p w:rsidR="00F86651" w:rsidRPr="00F86651" w:rsidRDefault="00F86651" w:rsidP="00F86651">
      <w:pPr>
        <w:shd w:val="clear" w:color="auto" w:fill="FFFFFF"/>
        <w:spacing w:after="150" w:line="240" w:lineRule="auto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 w:rsidRPr="00F86651"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t>TAREAS A REALIZAR:</w:t>
      </w:r>
    </w:p>
    <w:p w:rsidR="002A5E8B" w:rsidRDefault="00F86651" w:rsidP="00F866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 w:rsidRPr="00F86651"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t>Crea una cuenta en </w:t>
      </w:r>
      <w:hyperlink r:id="rId9" w:tooltip="GitHub" w:history="1">
        <w:r w:rsidRPr="00F86651">
          <w:rPr>
            <w:rFonts w:ascii="Arial" w:eastAsia="Times New Roman" w:hAnsi="Arial" w:cs="Arial"/>
            <w:bCs/>
            <w:color w:val="562381"/>
            <w:sz w:val="20"/>
            <w:szCs w:val="20"/>
            <w:u w:val="single"/>
            <w:lang w:eastAsia="es-ES"/>
          </w:rPr>
          <w:t>GitHub</w:t>
        </w:r>
      </w:hyperlink>
      <w:r w:rsidRPr="00F86651"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t> (adjunta capturas de pantalla y nombre de usuario). </w:t>
      </w:r>
    </w:p>
    <w:tbl>
      <w:tblPr>
        <w:tblStyle w:val="Tablaconcuadrcula"/>
        <w:tblW w:w="0" w:type="auto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8"/>
        <w:gridCol w:w="4816"/>
      </w:tblGrid>
      <w:tr w:rsidR="004517FF" w:rsidTr="004517FF">
        <w:tc>
          <w:tcPr>
            <w:tcW w:w="5012" w:type="dxa"/>
          </w:tcPr>
          <w:p w:rsidR="004517FF" w:rsidRDefault="004517FF" w:rsidP="002A5E8B">
            <w:pPr>
              <w:spacing w:before="100" w:beforeAutospacing="1" w:after="100" w:afterAutospacing="1" w:line="300" w:lineRule="atLeast"/>
              <w:jc w:val="center"/>
              <w:rPr>
                <w:rFonts w:ascii="Arial" w:eastAsia="Times New Roman" w:hAnsi="Arial" w:cs="Arial"/>
                <w:b w:val="0"/>
                <w:color w:val="555555"/>
                <w:sz w:val="20"/>
                <w:szCs w:val="20"/>
                <w:lang w:eastAsia="es-ES"/>
              </w:rPr>
            </w:pPr>
            <w:r w:rsidRPr="002A5E8B">
              <w:rPr>
                <w:rFonts w:ascii="Arial" w:eastAsia="Times New Roman" w:hAnsi="Arial" w:cs="Arial"/>
                <w:b w:val="0"/>
                <w:color w:val="555555"/>
                <w:sz w:val="20"/>
                <w:szCs w:val="20"/>
                <w:lang w:eastAsia="es-ES"/>
              </w:rPr>
              <w:drawing>
                <wp:inline distT="0" distB="0" distL="0" distR="0" wp14:anchorId="537FB058" wp14:editId="649CF250">
                  <wp:extent cx="2282025" cy="3554426"/>
                  <wp:effectExtent l="0" t="0" r="4445" b="825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403" cy="3589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2" w:type="dxa"/>
          </w:tcPr>
          <w:p w:rsidR="004517FF" w:rsidRDefault="004517FF" w:rsidP="002A5E8B">
            <w:pPr>
              <w:spacing w:before="100" w:beforeAutospacing="1" w:after="100" w:afterAutospacing="1" w:line="300" w:lineRule="atLeast"/>
              <w:jc w:val="center"/>
              <w:rPr>
                <w:rFonts w:ascii="Arial" w:eastAsia="Times New Roman" w:hAnsi="Arial" w:cs="Arial"/>
                <w:b w:val="0"/>
                <w:color w:val="555555"/>
                <w:sz w:val="20"/>
                <w:szCs w:val="20"/>
                <w:lang w:eastAsia="es-ES"/>
              </w:rPr>
            </w:pPr>
            <w:r w:rsidRPr="004517FF">
              <w:rPr>
                <w:rFonts w:ascii="Arial" w:eastAsia="Times New Roman" w:hAnsi="Arial" w:cs="Arial"/>
                <w:b w:val="0"/>
                <w:color w:val="555555"/>
                <w:sz w:val="20"/>
                <w:szCs w:val="20"/>
                <w:lang w:eastAsia="es-ES"/>
              </w:rPr>
              <w:drawing>
                <wp:inline distT="0" distB="0" distL="0" distR="0" wp14:anchorId="65934A6B" wp14:editId="66B0545A">
                  <wp:extent cx="2660930" cy="3568065"/>
                  <wp:effectExtent l="0" t="0" r="635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381" cy="3604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17FF" w:rsidRDefault="004517FF">
      <w:pPr>
        <w:spacing w:after="200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bookmarkStart w:id="0" w:name="_GoBack"/>
      <w:bookmarkEnd w:id="0"/>
      <w:r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br w:type="page"/>
      </w:r>
    </w:p>
    <w:p w:rsidR="00F86651" w:rsidRPr="004517FF" w:rsidRDefault="00F86651" w:rsidP="004517FF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 w:rsidRPr="004517FF"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lastRenderedPageBreak/>
        <w:t>Crea un repositorio por cada ejercicio realizado en la UD1 y sincroniza el código desde Visual Studio, recuerda que han de estar visibles. (Adjunta url de cada uno de los proyectos)</w:t>
      </w:r>
    </w:p>
    <w:p w:rsidR="002A5E8B" w:rsidRDefault="002A5E8B" w:rsidP="002A5E8B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 w:rsidRPr="002A5E8B"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drawing>
          <wp:inline distT="0" distB="0" distL="0" distR="0" wp14:anchorId="36B2EFB7" wp14:editId="2A2672AF">
            <wp:extent cx="5765286" cy="6058894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7900" cy="606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8B" w:rsidRDefault="002A5E8B" w:rsidP="002A5E8B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</w:p>
    <w:p w:rsidR="002A5E8B" w:rsidRDefault="002A5E8B">
      <w:pPr>
        <w:spacing w:after="200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br w:type="page"/>
      </w:r>
    </w:p>
    <w:p w:rsidR="002A5E8B" w:rsidRDefault="002A5E8B" w:rsidP="002A5E8B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 w:rsidRPr="002A5E8B"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lastRenderedPageBreak/>
        <w:drawing>
          <wp:inline distT="0" distB="0" distL="0" distR="0" wp14:anchorId="1FF0B6CF" wp14:editId="3ECDFF73">
            <wp:extent cx="6371590" cy="655256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65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8B" w:rsidRDefault="002A5E8B" w:rsidP="002A5E8B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 w:rsidRPr="002A5E8B"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lastRenderedPageBreak/>
        <w:drawing>
          <wp:inline distT="0" distB="0" distL="0" distR="0" wp14:anchorId="190EA649" wp14:editId="28D6EF5E">
            <wp:extent cx="5868062" cy="6127136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1694" cy="613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95" w:rsidRDefault="004C3495" w:rsidP="002A5E8B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t>Aquí podemos ver ya los tres repos creados.</w:t>
      </w:r>
    </w:p>
    <w:p w:rsidR="002A5E8B" w:rsidRDefault="004C3495">
      <w:pPr>
        <w:spacing w:after="200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>
        <w:rPr>
          <w:rFonts w:ascii="Arial" w:eastAsia="Times New Roman" w:hAnsi="Arial" w:cs="Arial"/>
          <w:b w:val="0"/>
          <w:noProof/>
          <w:color w:val="555555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437D62" wp14:editId="532DF390">
                <wp:simplePos x="0" y="0"/>
                <wp:positionH relativeFrom="column">
                  <wp:posOffset>4025265</wp:posOffset>
                </wp:positionH>
                <wp:positionV relativeFrom="paragraph">
                  <wp:posOffset>1029528</wp:posOffset>
                </wp:positionV>
                <wp:extent cx="2297927" cy="500932"/>
                <wp:effectExtent l="0" t="0" r="26670" b="1397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500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63868" id="Rectángulo 18" o:spid="_x0000_s1026" style="position:absolute;margin-left:316.95pt;margin-top:81.05pt;width:180.95pt;height:3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" filled="f" strokecolor="#c00000" strokeweight="2pt"/>
            </w:pict>
          </mc:Fallback>
        </mc:AlternateContent>
      </w:r>
      <w:r>
        <w:rPr>
          <w:rFonts w:ascii="Arial" w:eastAsia="Times New Roman" w:hAnsi="Arial" w:cs="Arial"/>
          <w:b w:val="0"/>
          <w:noProof/>
          <w:color w:val="555555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F83B46" wp14:editId="1606E631">
                <wp:simplePos x="0" y="0"/>
                <wp:positionH relativeFrom="column">
                  <wp:posOffset>1631922</wp:posOffset>
                </wp:positionH>
                <wp:positionV relativeFrom="paragraph">
                  <wp:posOffset>1594071</wp:posOffset>
                </wp:positionV>
                <wp:extent cx="2297927" cy="500932"/>
                <wp:effectExtent l="0" t="0" r="26670" b="1397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500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DD8D8" id="Rectángulo 17" o:spid="_x0000_s1026" style="position:absolute;margin-left:128.5pt;margin-top:125.5pt;width:180.95pt;height:3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" filled="f" strokecolor="#c00000" strokeweight="2pt"/>
            </w:pict>
          </mc:Fallback>
        </mc:AlternateContent>
      </w:r>
      <w:r>
        <w:rPr>
          <w:rFonts w:ascii="Arial" w:eastAsia="Times New Roman" w:hAnsi="Arial" w:cs="Arial"/>
          <w:b w:val="0"/>
          <w:noProof/>
          <w:color w:val="555555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B99FA6" wp14:editId="692E5F78">
                <wp:simplePos x="0" y="0"/>
                <wp:positionH relativeFrom="column">
                  <wp:posOffset>1632005</wp:posOffset>
                </wp:positionH>
                <wp:positionV relativeFrom="paragraph">
                  <wp:posOffset>1021770</wp:posOffset>
                </wp:positionV>
                <wp:extent cx="2297927" cy="500932"/>
                <wp:effectExtent l="0" t="0" r="26670" b="1397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500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0E3CA" id="Rectángulo 15" o:spid="_x0000_s1026" style="position:absolute;margin-left:128.5pt;margin-top:80.45pt;width:180.95pt;height:39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" filled="f" strokecolor="#c00000" strokeweight="2pt"/>
            </w:pict>
          </mc:Fallback>
        </mc:AlternateContent>
      </w:r>
      <w:r w:rsidR="002A5E8B" w:rsidRPr="002A5E8B"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drawing>
          <wp:inline distT="0" distB="0" distL="0" distR="0" wp14:anchorId="4FAB4BA1" wp14:editId="08C3ECC0">
            <wp:extent cx="6371590" cy="21564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E8B"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br w:type="page"/>
      </w:r>
    </w:p>
    <w:p w:rsidR="002A5E8B" w:rsidRPr="00F86651" w:rsidRDefault="002A5E8B" w:rsidP="002A5E8B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</w:p>
    <w:p w:rsidR="00F86651" w:rsidRDefault="00F86651" w:rsidP="00F866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 w:rsidRPr="00F86651"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t>Instala </w:t>
      </w:r>
      <w:hyperlink r:id="rId16" w:tooltip="GitKraken" w:history="1">
        <w:r w:rsidRPr="00F86651">
          <w:rPr>
            <w:rFonts w:ascii="Arial" w:eastAsia="Times New Roman" w:hAnsi="Arial" w:cs="Arial"/>
            <w:bCs/>
            <w:color w:val="562381"/>
            <w:sz w:val="20"/>
            <w:szCs w:val="20"/>
            <w:u w:val="single"/>
            <w:lang w:eastAsia="es-ES"/>
          </w:rPr>
          <w:t>GitKraken</w:t>
        </w:r>
      </w:hyperlink>
      <w:r w:rsidRPr="00F86651"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t> y sincroniza los repositorios anteriores. (adjunta captura de pantalla)</w:t>
      </w:r>
    </w:p>
    <w:p w:rsidR="004C3495" w:rsidRDefault="004C3495" w:rsidP="004C3495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 w:rsidRPr="004C3495"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drawing>
          <wp:inline distT="0" distB="0" distL="0" distR="0" wp14:anchorId="1883B472" wp14:editId="34A9E930">
            <wp:extent cx="5597718" cy="4441243"/>
            <wp:effectExtent l="0" t="0" r="317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5443" cy="444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95" w:rsidRDefault="004C3495" w:rsidP="004C3495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t>Acto seguido, vinculamos Kraken con GitHub:</w:t>
      </w:r>
    </w:p>
    <w:p w:rsidR="004C3495" w:rsidRDefault="004C3495" w:rsidP="004C3495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 w:rsidRPr="004C3495"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drawing>
          <wp:inline distT="0" distB="0" distL="0" distR="0" wp14:anchorId="6744B0E4" wp14:editId="30CAA730">
            <wp:extent cx="4048690" cy="3086531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95" w:rsidRDefault="004C3495" w:rsidP="004C3495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lastRenderedPageBreak/>
        <w:t>Rellenamos la info que nos pide.</w:t>
      </w:r>
    </w:p>
    <w:p w:rsidR="004C3495" w:rsidRDefault="004C3495">
      <w:pPr>
        <w:spacing w:after="200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 w:rsidRPr="004C3495"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drawing>
          <wp:inline distT="0" distB="0" distL="0" distR="0" wp14:anchorId="6EC4A4EB" wp14:editId="79CE4974">
            <wp:extent cx="5899868" cy="3176897"/>
            <wp:effectExtent l="0" t="0" r="5715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1269" cy="318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95" w:rsidRDefault="004C3495">
      <w:pPr>
        <w:spacing w:after="200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t>Ahora vamos a proceder a sincronizar los repos:</w:t>
      </w:r>
    </w:p>
    <w:p w:rsidR="004C3495" w:rsidRDefault="004C3495">
      <w:pPr>
        <w:spacing w:after="200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 w:rsidRPr="004C3495"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drawing>
          <wp:inline distT="0" distB="0" distL="0" distR="0" wp14:anchorId="07D4672C" wp14:editId="0624874C">
            <wp:extent cx="5860111" cy="2723311"/>
            <wp:effectExtent l="0" t="0" r="762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1005" cy="272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95" w:rsidRDefault="004C3495">
      <w:pPr>
        <w:spacing w:after="200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t>Adaptamos nuestras carpetas previamente:</w:t>
      </w:r>
    </w:p>
    <w:p w:rsidR="004C3495" w:rsidRDefault="004C3495">
      <w:pPr>
        <w:spacing w:after="200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 w:rsidRPr="004C3495"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drawing>
          <wp:inline distT="0" distB="0" distL="0" distR="0" wp14:anchorId="28A85AEB" wp14:editId="365E8C4E">
            <wp:extent cx="3334215" cy="1724266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95" w:rsidRDefault="004C3495">
      <w:pPr>
        <w:spacing w:after="200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lastRenderedPageBreak/>
        <w:t>Y procedemos con la clonación:</w:t>
      </w:r>
    </w:p>
    <w:p w:rsidR="004C3495" w:rsidRDefault="004C3495">
      <w:pPr>
        <w:spacing w:after="200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 w:rsidRPr="004C3495"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drawing>
          <wp:inline distT="0" distB="0" distL="0" distR="0" wp14:anchorId="3B03F77E" wp14:editId="1CA471E6">
            <wp:extent cx="6371590" cy="181292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95" w:rsidRDefault="004C3495">
      <w:pPr>
        <w:spacing w:after="200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 w:rsidRPr="004C3495"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drawing>
          <wp:inline distT="0" distB="0" distL="0" distR="0" wp14:anchorId="536014DD" wp14:editId="1D303BAA">
            <wp:extent cx="4429743" cy="457264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95" w:rsidRDefault="004C3495">
      <w:pPr>
        <w:spacing w:after="200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 w:rsidRPr="004C3495"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drawing>
          <wp:inline distT="0" distB="0" distL="0" distR="0" wp14:anchorId="7ECB01E9" wp14:editId="0CB3FD22">
            <wp:extent cx="6371590" cy="316992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95" w:rsidRDefault="004C3495">
      <w:pPr>
        <w:spacing w:after="200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t xml:space="preserve">Y </w:t>
      </w:r>
      <w:r w:rsidR="004517FF"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t>repetimos</w:t>
      </w:r>
      <w:r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t xml:space="preserve"> los mismos pasos con los dos repositorios restantes.</w:t>
      </w:r>
    </w:p>
    <w:p w:rsidR="004517FF" w:rsidRDefault="004517FF">
      <w:pPr>
        <w:spacing w:after="200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t>Hasta tener los tres:</w:t>
      </w:r>
    </w:p>
    <w:p w:rsidR="004517FF" w:rsidRDefault="004517FF">
      <w:pPr>
        <w:spacing w:after="200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 w:rsidRPr="004517FF"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drawing>
          <wp:inline distT="0" distB="0" distL="0" distR="0" wp14:anchorId="0CB197C5" wp14:editId="6AECE4F8">
            <wp:extent cx="6371590" cy="169926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95" w:rsidRPr="00F86651" w:rsidRDefault="004C3495" w:rsidP="004517FF">
      <w:pPr>
        <w:spacing w:after="200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br w:type="page"/>
      </w:r>
    </w:p>
    <w:p w:rsidR="00F86651" w:rsidRDefault="00F86651" w:rsidP="002A5E8B">
      <w:pPr>
        <w:shd w:val="clear" w:color="auto" w:fill="FFFFFF"/>
        <w:spacing w:after="150" w:line="240" w:lineRule="auto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 w:rsidRPr="00F86651"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lastRenderedPageBreak/>
        <w:t>Debes adjuntar las </w:t>
      </w:r>
      <w:r w:rsidRPr="00F86651">
        <w:rPr>
          <w:rFonts w:ascii="Arial" w:eastAsia="Times New Roman" w:hAnsi="Arial" w:cs="Arial"/>
          <w:b w:val="0"/>
          <w:color w:val="555555"/>
          <w:sz w:val="20"/>
          <w:szCs w:val="20"/>
          <w:u w:val="single"/>
          <w:lang w:eastAsia="es-ES"/>
        </w:rPr>
        <w:t>URL</w:t>
      </w:r>
      <w:r w:rsidRPr="00F86651"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t> de los diferentes repositorios realizados para resolver la tarea. Recuerda que tienes </w:t>
      </w:r>
      <w:r w:rsidRPr="00F86651">
        <w:rPr>
          <w:rFonts w:ascii="Arial" w:eastAsia="Times New Roman" w:hAnsi="Arial" w:cs="Arial"/>
          <w:bCs/>
          <w:color w:val="555555"/>
          <w:sz w:val="20"/>
          <w:szCs w:val="20"/>
          <w:lang w:eastAsia="es-ES"/>
        </w:rPr>
        <w:t>fecha límite de entrega</w:t>
      </w:r>
      <w:r w:rsidRPr="00F86651"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t>. </w:t>
      </w:r>
    </w:p>
    <w:p w:rsidR="002A5E8B" w:rsidRDefault="004517FF" w:rsidP="004517FF">
      <w:pPr>
        <w:shd w:val="clear" w:color="auto" w:fill="FFFFFF"/>
        <w:spacing w:after="150" w:line="240" w:lineRule="auto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t>URL’s:</w:t>
      </w:r>
    </w:p>
    <w:p w:rsidR="004517FF" w:rsidRDefault="004517FF" w:rsidP="004517FF">
      <w:pPr>
        <w:shd w:val="clear" w:color="auto" w:fill="FFFFFF"/>
        <w:spacing w:after="150" w:line="240" w:lineRule="auto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tab/>
      </w:r>
      <w:hyperlink r:id="rId26" w:history="1">
        <w:r w:rsidRPr="00F848EF">
          <w:rPr>
            <w:rStyle w:val="Hipervnculo"/>
            <w:rFonts w:ascii="Arial" w:eastAsia="Times New Roman" w:hAnsi="Arial" w:cs="Arial"/>
            <w:b w:val="0"/>
            <w:sz w:val="20"/>
            <w:szCs w:val="20"/>
            <w:lang w:eastAsia="es-ES"/>
          </w:rPr>
          <w:t>https://github.com/nelex44/T01_Introduccion_VSC.git</w:t>
        </w:r>
      </w:hyperlink>
    </w:p>
    <w:p w:rsidR="004517FF" w:rsidRDefault="004517FF" w:rsidP="004517FF">
      <w:pPr>
        <w:shd w:val="clear" w:color="auto" w:fill="FFFFFF"/>
        <w:spacing w:after="150" w:line="240" w:lineRule="auto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tab/>
      </w:r>
      <w:hyperlink r:id="rId27" w:history="1">
        <w:r w:rsidRPr="00F848EF">
          <w:rPr>
            <w:rStyle w:val="Hipervnculo"/>
            <w:rFonts w:ascii="Arial" w:eastAsia="Times New Roman" w:hAnsi="Arial" w:cs="Arial"/>
            <w:b w:val="0"/>
            <w:sz w:val="20"/>
            <w:szCs w:val="20"/>
            <w:lang w:eastAsia="es-ES"/>
          </w:rPr>
          <w:t>https://github.com/nelex44/T02_Instalacion_Xampp.git</w:t>
        </w:r>
      </w:hyperlink>
    </w:p>
    <w:p w:rsidR="004517FF" w:rsidRDefault="004517FF" w:rsidP="004517FF">
      <w:pPr>
        <w:shd w:val="clear" w:color="auto" w:fill="FFFFFF"/>
        <w:spacing w:after="150" w:line="240" w:lineRule="auto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  <w:r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  <w:tab/>
      </w:r>
      <w:hyperlink r:id="rId28" w:history="1">
        <w:r w:rsidRPr="00F848EF">
          <w:rPr>
            <w:rStyle w:val="Hipervnculo"/>
            <w:rFonts w:ascii="Arial" w:eastAsia="Times New Roman" w:hAnsi="Arial" w:cs="Arial"/>
            <w:b w:val="0"/>
            <w:sz w:val="20"/>
            <w:szCs w:val="20"/>
            <w:lang w:eastAsia="es-ES"/>
          </w:rPr>
          <w:t>https://github.com/nelex44/T03_Tareas_introduccion_PHP.git</w:t>
        </w:r>
      </w:hyperlink>
    </w:p>
    <w:p w:rsidR="004517FF" w:rsidRPr="002A5E8B" w:rsidRDefault="004517FF" w:rsidP="004517FF">
      <w:pPr>
        <w:shd w:val="clear" w:color="auto" w:fill="FFFFFF"/>
        <w:spacing w:after="150" w:line="240" w:lineRule="auto"/>
        <w:rPr>
          <w:rFonts w:ascii="Arial" w:eastAsia="Times New Roman" w:hAnsi="Arial" w:cs="Arial"/>
          <w:b w:val="0"/>
          <w:color w:val="555555"/>
          <w:sz w:val="20"/>
          <w:szCs w:val="20"/>
          <w:lang w:eastAsia="es-ES"/>
        </w:rPr>
      </w:pPr>
    </w:p>
    <w:sectPr w:rsidR="004517FF" w:rsidRPr="002A5E8B" w:rsidSect="00AB02A7">
      <w:headerReference w:type="default" r:id="rId29"/>
      <w:footerReference w:type="default" r:id="rId3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76B" w:rsidRDefault="00E6676B">
      <w:r>
        <w:separator/>
      </w:r>
    </w:p>
    <w:p w:rsidR="00E6676B" w:rsidRDefault="00E6676B"/>
  </w:endnote>
  <w:endnote w:type="continuationSeparator" w:id="0">
    <w:p w:rsidR="00E6676B" w:rsidRDefault="00E6676B">
      <w:r>
        <w:continuationSeparator/>
      </w:r>
    </w:p>
    <w:p w:rsidR="00E6676B" w:rsidRDefault="00E667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4517FF">
          <w:rPr>
            <w:noProof/>
            <w:lang w:bidi="es-ES"/>
          </w:rPr>
          <w:t>7</w:t>
        </w:r>
        <w:r>
          <w:rPr>
            <w:noProof/>
            <w:lang w:bidi="es-ES"/>
          </w:rPr>
          <w:fldChar w:fldCharType="end"/>
        </w:r>
      </w:p>
    </w:sdtContent>
  </w:sdt>
  <w:p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76B" w:rsidRDefault="00E6676B">
      <w:r>
        <w:separator/>
      </w:r>
    </w:p>
    <w:p w:rsidR="00E6676B" w:rsidRDefault="00E6676B"/>
  </w:footnote>
  <w:footnote w:type="continuationSeparator" w:id="0">
    <w:p w:rsidR="00E6676B" w:rsidRDefault="00E6676B">
      <w:r>
        <w:continuationSeparator/>
      </w:r>
    </w:p>
    <w:p w:rsidR="00E6676B" w:rsidRDefault="00E6676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Encabezado"/>
            <w:rPr>
              <w:noProof/>
            </w:rPr>
          </w:pPr>
        </w:p>
      </w:tc>
    </w:tr>
  </w:tbl>
  <w:p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6C62"/>
    <w:multiLevelType w:val="multilevel"/>
    <w:tmpl w:val="52702B8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51"/>
    <w:rsid w:val="0002482E"/>
    <w:rsid w:val="00050324"/>
    <w:rsid w:val="000747A0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A5E8B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517FF"/>
    <w:rsid w:val="004B21A5"/>
    <w:rsid w:val="004C3495"/>
    <w:rsid w:val="004E5FEE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6676B"/>
    <w:rsid w:val="00E81B40"/>
    <w:rsid w:val="00EF555B"/>
    <w:rsid w:val="00F027BB"/>
    <w:rsid w:val="00F11DCF"/>
    <w:rsid w:val="00F162EA"/>
    <w:rsid w:val="00F52D27"/>
    <w:rsid w:val="00F83527"/>
    <w:rsid w:val="00F8665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B412C"/>
  <w15:docId w15:val="{DD4995D9-B40A-4ED6-AA96-067BBBB5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NormalWeb">
    <w:name w:val="Normal (Web)"/>
    <w:basedOn w:val="Normal"/>
    <w:uiPriority w:val="99"/>
    <w:semiHidden/>
    <w:unhideWhenUsed/>
    <w:rsid w:val="00F86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86651"/>
    <w:rPr>
      <w:color w:val="0000FF"/>
      <w:u w:val="single"/>
    </w:rPr>
  </w:style>
  <w:style w:type="paragraph" w:styleId="Prrafodelista">
    <w:name w:val="List Paragraph"/>
    <w:basedOn w:val="Normal"/>
    <w:uiPriority w:val="34"/>
    <w:unhideWhenUsed/>
    <w:qFormat/>
    <w:rsid w:val="00451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github.com/nelex44/T01_Introduccion_VSC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cademia.fundacionesplai.org/mod/url/view.php?id=16238" TargetMode="External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s://github.com/nelex44/T03_Tareas_introduccion_PHP.gi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cademia.fundacionesplai.org/mod/url/view.php?id=16237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github.com/nelex44/T02_Instalacion_Xampp.git" TargetMode="External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iente\AppData\Roaming\Microsoft\Plantilla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A0ED02E121455F8F4B08B13182F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147CA-A0BF-4683-942A-E5304A37EA21}"/>
      </w:docPartPr>
      <w:docPartBody>
        <w:p w:rsidR="00000000" w:rsidRDefault="00170CF2">
          <w:pPr>
            <w:pStyle w:val="ECA0ED02E121455F8F4B08B13182FBB9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mayo 18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7724E9EFED974ABAA8A000A56F8CB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93FB8-148A-4FD5-AC6F-48B26591C1DB}"/>
      </w:docPartPr>
      <w:docPartBody>
        <w:p w:rsidR="00000000" w:rsidRDefault="00170CF2">
          <w:pPr>
            <w:pStyle w:val="7724E9EFED974ABAA8A000A56F8CBFA0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F2"/>
    <w:rsid w:val="0017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ECA0ED02E121455F8F4B08B13182FBB9">
    <w:name w:val="ECA0ED02E121455F8F4B08B13182FBB9"/>
  </w:style>
  <w:style w:type="paragraph" w:customStyle="1" w:styleId="C3472E9CE46E45F898188D87C7DDC238">
    <w:name w:val="C3472E9CE46E45F898188D87C7DDC238"/>
  </w:style>
  <w:style w:type="paragraph" w:customStyle="1" w:styleId="7724E9EFED974ABAA8A000A56F8CBFA0">
    <w:name w:val="7724E9EFED974ABAA8A000A56F8CBFA0"/>
  </w:style>
  <w:style w:type="paragraph" w:customStyle="1" w:styleId="CE08DA27AF6F4C7C81992BBEC3336085">
    <w:name w:val="CE08DA27AF6F4C7C81992BBEC3336085"/>
  </w:style>
  <w:style w:type="paragraph" w:customStyle="1" w:styleId="EB1E5C0BEEC24CBA82EC8B8835EAA1FE">
    <w:name w:val="EB1E5C0BEEC24CBA82EC8B8835EAA1FE"/>
  </w:style>
  <w:style w:type="paragraph" w:customStyle="1" w:styleId="0D7018F0F31D461A83A8D678F2140977">
    <w:name w:val="0D7018F0F31D461A83A8D678F2140977"/>
  </w:style>
  <w:style w:type="paragraph" w:customStyle="1" w:styleId="CFD0783620C4408FB6A57703B4A844AE">
    <w:name w:val="CFD0783620C4408FB6A57703B4A844AE"/>
  </w:style>
  <w:style w:type="paragraph" w:customStyle="1" w:styleId="255B9D0B51AB4BB990B5789D116A5CCD">
    <w:name w:val="255B9D0B51AB4BB990B5789D116A5C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Daniel Valiente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</Template>
  <TotalTime>40</TotalTime>
  <Pages>9</Pages>
  <Words>252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Valiente</dc:creator>
  <cp:keywords/>
  <cp:lastModifiedBy>Valiente</cp:lastModifiedBy>
  <cp:revision>1</cp:revision>
  <cp:lastPrinted>2006-08-01T17:47:00Z</cp:lastPrinted>
  <dcterms:created xsi:type="dcterms:W3CDTF">2021-05-18T07:59:00Z</dcterms:created>
  <dcterms:modified xsi:type="dcterms:W3CDTF">2021-05-18T08:39:00Z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